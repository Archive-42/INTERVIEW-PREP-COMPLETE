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041E3E1D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3A56341A" w14:textId="77777777" w:rsidR="000629D5" w:rsidRDefault="002827C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E5E5734" wp14:editId="644447BF">
                  <wp:simplePos x="0" y="0"/>
                  <wp:positionH relativeFrom="column">
                    <wp:posOffset>-295275</wp:posOffset>
                  </wp:positionH>
                  <wp:positionV relativeFrom="paragraph">
                    <wp:posOffset>321310</wp:posOffset>
                  </wp:positionV>
                  <wp:extent cx="2660650" cy="2514600"/>
                  <wp:effectExtent l="0" t="38100" r="25400" b="19050"/>
                  <wp:wrapNone/>
                  <wp:docPr id="8" name="Diagram 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1819993F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2918CA86" w14:textId="77777777" w:rsidR="00151860" w:rsidRDefault="001D55FD" w:rsidP="00151860">
            <w:pPr>
              <w:pStyle w:val="Address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Electrical Engineer</w:t>
            </w:r>
          </w:p>
          <w:p w14:paraId="371E38D8" w14:textId="77777777" w:rsidR="001D55FD" w:rsidRPr="00151860" w:rsidRDefault="001D55FD" w:rsidP="00151860">
            <w:pPr>
              <w:pStyle w:val="Address"/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4"/>
                <w:szCs w:val="24"/>
                <w:shd w:val="clear" w:color="auto" w:fill="FFFFFF"/>
              </w:rPr>
              <w:t>DSP, Hardware, Controls</w:t>
            </w:r>
          </w:p>
          <w:p w14:paraId="1D7778DC" w14:textId="77777777" w:rsidR="00151860" w:rsidRDefault="00151860" w:rsidP="00151860">
            <w:pPr>
              <w:pStyle w:val="Address"/>
              <w:rPr>
                <w:sz w:val="19"/>
                <w:szCs w:val="19"/>
              </w:rPr>
            </w:pPr>
          </w:p>
          <w:p w14:paraId="0B6440DB" w14:textId="77777777" w:rsidR="002827CC" w:rsidRPr="00151860" w:rsidRDefault="002827CC" w:rsidP="00151860">
            <w:pPr>
              <w:pStyle w:val="Address"/>
              <w:rPr>
                <w:sz w:val="24"/>
                <w:szCs w:val="24"/>
              </w:rPr>
            </w:pPr>
            <w:r w:rsidRPr="00AE3554">
              <w:rPr>
                <w:sz w:val="19"/>
                <w:szCs w:val="19"/>
              </w:rPr>
              <w:t>To whom it may concern,</w:t>
            </w:r>
          </w:p>
          <w:p w14:paraId="2018B620" w14:textId="77777777" w:rsidR="002827CC" w:rsidRPr="00AE3554" w:rsidRDefault="002827CC" w:rsidP="002827C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color w:val="3B3B3B"/>
                <w:sz w:val="19"/>
                <w:szCs w:val="19"/>
              </w:rPr>
            </w:pPr>
            <w:r w:rsidRP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>I would like to take this opportunity to express my interest in</w:t>
            </w:r>
            <w:r w:rsidR="00151860">
              <w:rPr>
                <w:rFonts w:asciiTheme="minorHAnsi" w:hAnsiTheme="minorHAnsi" w:cs="Calibri"/>
                <w:color w:val="3B3B3B"/>
                <w:sz w:val="19"/>
                <w:szCs w:val="19"/>
              </w:rPr>
              <w:t xml:space="preserve"> </w:t>
            </w:r>
            <w:r w:rsidR="001D55FD">
              <w:rPr>
                <w:rFonts w:asciiTheme="minorHAnsi" w:hAnsiTheme="minorHAnsi" w:cs="Calibri"/>
                <w:color w:val="3B3B3B"/>
                <w:sz w:val="19"/>
                <w:szCs w:val="19"/>
              </w:rPr>
              <w:t>this position</w:t>
            </w:r>
          </w:p>
          <w:p w14:paraId="6F0FB5AD" w14:textId="77777777" w:rsidR="002827CC" w:rsidRPr="00AE3554" w:rsidRDefault="002827CC" w:rsidP="002827C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color w:val="3B3B3B"/>
                <w:sz w:val="19"/>
                <w:szCs w:val="19"/>
              </w:rPr>
            </w:pPr>
          </w:p>
          <w:p w14:paraId="48B995B3" w14:textId="77777777" w:rsidR="002827CC" w:rsidRPr="00AE3554" w:rsidRDefault="002827CC" w:rsidP="002827C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color w:val="3B3B3B"/>
                <w:sz w:val="19"/>
                <w:szCs w:val="19"/>
              </w:rPr>
            </w:pPr>
            <w:r w:rsidRP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 xml:space="preserve">I have a bachelor’s degree in electrical engineering from TCNJ, and I am an exceedingly creative and passionate engineer. I genuinely enjoy and excel in interpersonal communication, and as such, in collaborative settings, I often assume a hybrid role between creative design and leadership.  I have an innate knack for solving and simplifying novel problems, as well as tinkering with electronics until my vision has materialized. I am confident my unique combination of skills, disposition and experience make me the ideal candidate to work with </w:t>
            </w:r>
            <w:r w:rsidR="00245803" w:rsidRP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>your</w:t>
            </w:r>
            <w:r w:rsidRP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 xml:space="preserve"> team</w:t>
            </w:r>
            <w:r w:rsidR="001D55FD">
              <w:rPr>
                <w:rFonts w:asciiTheme="minorHAnsi" w:hAnsiTheme="minorHAnsi" w:cs="Calibri"/>
                <w:color w:val="3B3B3B"/>
                <w:sz w:val="19"/>
                <w:szCs w:val="19"/>
              </w:rPr>
              <w:t>.</w:t>
            </w:r>
          </w:p>
          <w:p w14:paraId="12B0C494" w14:textId="77777777" w:rsidR="002827CC" w:rsidRPr="00AE3554" w:rsidRDefault="002827CC" w:rsidP="002827C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color w:val="3B3B3B"/>
                <w:sz w:val="19"/>
                <w:szCs w:val="19"/>
              </w:rPr>
            </w:pPr>
          </w:p>
          <w:p w14:paraId="22721F5C" w14:textId="77777777" w:rsidR="002827CC" w:rsidRPr="00AE3554" w:rsidRDefault="002827CC" w:rsidP="002827C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color w:val="3B3B3B"/>
                <w:sz w:val="19"/>
                <w:szCs w:val="19"/>
              </w:rPr>
            </w:pPr>
            <w:r w:rsidRP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 xml:space="preserve">Creating and learning how to use tools to enhance my musical pursuits has been the most gratifying pursuit of my life. Establishing a career working with my greatest passions in music and technology is a path that I have been building towards for well over a decade. My interest in electronics began when I was eight, with countless experimentation kits my dad brought home for me after I fell in love with a snap circuit kit one of my elementary school teachers used to teach the class about electricity. Within a year, I was soldering together devices like FM radio receivers and tiny amplifier &amp; speaker combos on PCB boards in my basement “laboratory”. </w:t>
            </w:r>
          </w:p>
          <w:p w14:paraId="0F29CBBD" w14:textId="77777777" w:rsidR="002827CC" w:rsidRPr="00AE3554" w:rsidRDefault="002827CC" w:rsidP="002827C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color w:val="3B3B3B"/>
                <w:sz w:val="19"/>
                <w:szCs w:val="19"/>
              </w:rPr>
            </w:pPr>
          </w:p>
          <w:p w14:paraId="5179D7CB" w14:textId="77777777" w:rsidR="002827CC" w:rsidRPr="00AE3554" w:rsidRDefault="002827CC" w:rsidP="002827C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color w:val="3B3B3B"/>
                <w:sz w:val="19"/>
                <w:szCs w:val="19"/>
              </w:rPr>
            </w:pPr>
            <w:r w:rsidRP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>In my collegiate career, I have concentrated my studies in digital signal analysis and processing</w:t>
            </w:r>
            <w:r w:rsidR="003F0BCD">
              <w:rPr>
                <w:rFonts w:asciiTheme="minorHAnsi" w:hAnsiTheme="minorHAnsi" w:cs="Calibri"/>
                <w:color w:val="3B3B3B"/>
                <w:sz w:val="19"/>
                <w:szCs w:val="19"/>
              </w:rPr>
              <w:t>,</w:t>
            </w:r>
            <w:r w:rsidR="001D55FD">
              <w:rPr>
                <w:rFonts w:asciiTheme="minorHAnsi" w:hAnsiTheme="minorHAnsi" w:cs="Calibri"/>
                <w:color w:val="3B3B3B"/>
                <w:sz w:val="19"/>
                <w:szCs w:val="19"/>
              </w:rPr>
              <w:t xml:space="preserve"> as well as controls systems</w:t>
            </w:r>
            <w:r w:rsidRP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>. I developed the ability to implement DSP algorithms and make modifications based on my experiences as a multi-instrumentalist and audio technician. My course work has familiarized me with the design considerations that go into the development of</w:t>
            </w:r>
            <w:r w:rsid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>:</w:t>
            </w:r>
            <w:r w:rsidRP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 xml:space="preserve"> conventional analog filters, as well as recursive digital filters, along with the gauntlet of software tools used in the aid of designing and testing filters.</w:t>
            </w:r>
            <w:r w:rsidR="003F0BCD">
              <w:rPr>
                <w:rFonts w:asciiTheme="minorHAnsi" w:hAnsiTheme="minorHAnsi" w:cs="Calibri"/>
                <w:color w:val="3B3B3B"/>
                <w:sz w:val="19"/>
                <w:szCs w:val="19"/>
              </w:rPr>
              <w:t xml:space="preserve"> My greatest engineering assets are a strong mathematical foundation and a persistent proclivity for coming up with ‘out of the box’ solutions to classical design problems.</w:t>
            </w:r>
            <w:r w:rsidR="001D55FD">
              <w:rPr>
                <w:rFonts w:asciiTheme="minorHAnsi" w:hAnsiTheme="minorHAnsi" w:cs="Calibri"/>
                <w:color w:val="3B3B3B"/>
                <w:sz w:val="19"/>
                <w:szCs w:val="19"/>
              </w:rPr>
              <w:t xml:space="preserve"> In addition, my studies have imparted a working knowledge of circuit simulation and op-amp analysis, RF and Microwave design, embedded systems and control systems and</w:t>
            </w:r>
            <w:r w:rsidR="003F0BCD">
              <w:rPr>
                <w:rFonts w:asciiTheme="minorHAnsi" w:hAnsiTheme="minorHAnsi" w:cs="Calibri"/>
                <w:color w:val="3B3B3B"/>
                <w:sz w:val="19"/>
                <w:szCs w:val="19"/>
              </w:rPr>
              <w:t xml:space="preserve"> perhaps</w:t>
            </w:r>
            <w:r w:rsidR="001D55FD">
              <w:rPr>
                <w:rFonts w:asciiTheme="minorHAnsi" w:hAnsiTheme="minorHAnsi" w:cs="Calibri"/>
                <w:color w:val="3B3B3B"/>
                <w:sz w:val="19"/>
                <w:szCs w:val="19"/>
              </w:rPr>
              <w:t xml:space="preserve"> most importantly, the software and firmware that enable modern electrical design and analysis.  </w:t>
            </w:r>
            <w:r w:rsidRP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 xml:space="preserve">Most recently I have been learning </w:t>
            </w:r>
            <w:r w:rsidR="003F0BCD">
              <w:rPr>
                <w:rFonts w:asciiTheme="minorHAnsi" w:hAnsiTheme="minorHAnsi" w:cs="Calibri"/>
                <w:color w:val="3B3B3B"/>
                <w:sz w:val="19"/>
                <w:szCs w:val="19"/>
              </w:rPr>
              <w:t>to</w:t>
            </w:r>
            <w:r w:rsidR="00245803" w:rsidRP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 xml:space="preserve"> cod</w:t>
            </w:r>
            <w:r w:rsidR="003F0BCD">
              <w:rPr>
                <w:rFonts w:asciiTheme="minorHAnsi" w:hAnsiTheme="minorHAnsi" w:cs="Calibri"/>
                <w:color w:val="3B3B3B"/>
                <w:sz w:val="19"/>
                <w:szCs w:val="19"/>
              </w:rPr>
              <w:t>e</w:t>
            </w:r>
            <w:r w:rsidR="00245803" w:rsidRP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 xml:space="preserve"> for audio applications using the JavaScript Web API</w:t>
            </w:r>
            <w:r w:rsidR="003F0BCD">
              <w:rPr>
                <w:rFonts w:asciiTheme="minorHAnsi" w:hAnsiTheme="minorHAnsi" w:cs="Calibri"/>
                <w:color w:val="3B3B3B"/>
                <w:sz w:val="19"/>
                <w:szCs w:val="19"/>
              </w:rPr>
              <w:t xml:space="preserve"> and tinkering with a low latency arduino controlled Bluetooth wireless guitar transmitter using the pure data visual programming language</w:t>
            </w:r>
            <w:r w:rsidR="00245803" w:rsidRP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>.</w:t>
            </w:r>
          </w:p>
          <w:p w14:paraId="4A58612F" w14:textId="77777777" w:rsidR="00245803" w:rsidRPr="00AE3554" w:rsidRDefault="00245803" w:rsidP="002827C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color w:val="3B3B3B"/>
                <w:sz w:val="19"/>
                <w:szCs w:val="19"/>
              </w:rPr>
            </w:pPr>
          </w:p>
          <w:p w14:paraId="3B952B21" w14:textId="77777777" w:rsidR="00AE3554" w:rsidRPr="00AE3554" w:rsidRDefault="00245803" w:rsidP="002827C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color w:val="3B3B3B"/>
                <w:sz w:val="19"/>
                <w:szCs w:val="19"/>
              </w:rPr>
            </w:pPr>
            <w:r w:rsidRP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>Please feel free to reach out to me using the adjacent contact information to schedule an interview.</w:t>
            </w:r>
            <w:r w:rsidR="00AE3554" w:rsidRP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 xml:space="preserve"> I look forward to speaking with you!</w:t>
            </w:r>
          </w:p>
          <w:p w14:paraId="64A46FC5" w14:textId="77777777" w:rsidR="00AE3554" w:rsidRDefault="00AE3554" w:rsidP="00AE355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color w:val="3B3B3B"/>
                <w:sz w:val="19"/>
                <w:szCs w:val="19"/>
              </w:rPr>
            </w:pPr>
          </w:p>
          <w:p w14:paraId="1360D028" w14:textId="77777777" w:rsidR="000629D5" w:rsidRPr="00AE3554" w:rsidRDefault="00AE3554" w:rsidP="00AE355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Calibri"/>
                <w:color w:val="3B3B3B"/>
                <w:sz w:val="20"/>
                <w:szCs w:val="20"/>
              </w:rPr>
            </w:pPr>
            <w:r w:rsidRPr="00AE3554">
              <w:rPr>
                <w:rFonts w:asciiTheme="minorHAnsi" w:hAnsiTheme="minorHAnsi" w:cs="Calibri"/>
                <w:color w:val="3B3B3B"/>
                <w:sz w:val="19"/>
                <w:szCs w:val="19"/>
              </w:rPr>
              <w:t>Sincerely, Bryan Guner</w:t>
            </w:r>
          </w:p>
        </w:tc>
      </w:tr>
      <w:tr w:rsidR="000629D5" w14:paraId="74C1BC02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17419F20" w14:textId="77777777" w:rsidR="000629D5" w:rsidRPr="00846D4F" w:rsidRDefault="002827CC" w:rsidP="00846D4F">
            <w:pPr>
              <w:pStyle w:val="Title"/>
            </w:pPr>
            <w:r>
              <w:t>Bryan Guner</w:t>
            </w:r>
          </w:p>
          <w:p w14:paraId="4B825821" w14:textId="77777777" w:rsidR="000629D5" w:rsidRDefault="00E817B1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 w:rsidRPr="00830DDF">
              <w:rPr>
                <w:spacing w:val="0"/>
                <w:w w:val="71"/>
              </w:rPr>
              <w:t>Audio DSP Engineer</w:t>
            </w:r>
          </w:p>
          <w:p w14:paraId="627BCB18" w14:textId="77777777" w:rsidR="000629D5" w:rsidRDefault="000629D5" w:rsidP="000629D5"/>
          <w:sdt>
            <w:sdtPr>
              <w:id w:val="-1954003311"/>
              <w:placeholder>
                <w:docPart w:val="D3D74621770040EC8E8D5AAF53C72050"/>
              </w:placeholder>
              <w:temporary/>
              <w:showingPlcHdr/>
              <w15:appearance w15:val="hidden"/>
            </w:sdtPr>
            <w:sdtEndPr/>
            <w:sdtContent>
              <w:p w14:paraId="422B4125" w14:textId="77777777"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4E84F6B1DAF545DAB3A91FA41166E1E2"/>
              </w:placeholder>
              <w:temporary/>
              <w:showingPlcHdr/>
              <w15:appearance w15:val="hidden"/>
            </w:sdtPr>
            <w:sdtEndPr/>
            <w:sdtContent>
              <w:p w14:paraId="106EF1B9" w14:textId="77777777"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0B3C126A" w14:textId="77777777" w:rsidR="000629D5" w:rsidRDefault="002827CC" w:rsidP="000629D5">
            <w:pPr>
              <w:pStyle w:val="ContactDetails"/>
            </w:pPr>
            <w:r>
              <w:t>201-406-3342</w:t>
            </w:r>
          </w:p>
          <w:p w14:paraId="1A9B1592" w14:textId="77777777" w:rsidR="000629D5" w:rsidRPr="004D3011" w:rsidRDefault="000629D5" w:rsidP="000629D5">
            <w:pPr>
              <w:pStyle w:val="NoSpacing"/>
            </w:pPr>
          </w:p>
          <w:p w14:paraId="4A974A32" w14:textId="77777777" w:rsidR="000629D5" w:rsidRDefault="002827CC" w:rsidP="000629D5">
            <w:pPr>
              <w:pStyle w:val="ContactDetails"/>
            </w:pPr>
            <w:proofErr w:type="spellStart"/>
            <w:r>
              <w:t>Linkedin</w:t>
            </w:r>
            <w:proofErr w:type="spellEnd"/>
            <w:r>
              <w:t xml:space="preserve"> Profile:</w:t>
            </w:r>
          </w:p>
          <w:p w14:paraId="290636EF" w14:textId="77777777" w:rsidR="000629D5" w:rsidRDefault="002827CC" w:rsidP="000629D5">
            <w:pPr>
              <w:pStyle w:val="ContactDetails"/>
            </w:pPr>
            <w:r w:rsidRPr="002827CC">
              <w:t>https://www.linkedin.com/in/bryan-guner-046199128/</w:t>
            </w:r>
          </w:p>
          <w:p w14:paraId="6E762F56" w14:textId="77777777"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5E64428B9AED4C3D898E63DB315BC2C1"/>
              </w:placeholder>
              <w:temporary/>
              <w:showingPlcHdr/>
              <w15:appearance w15:val="hidden"/>
            </w:sdtPr>
            <w:sdtEndPr/>
            <w:sdtContent>
              <w:p w14:paraId="4702DF24" w14:textId="77777777"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54374D4E" w14:textId="77777777" w:rsidR="000629D5" w:rsidRPr="00846D4F" w:rsidRDefault="00AE3554" w:rsidP="000629D5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bryan.guner@gmail.com</w:t>
            </w:r>
          </w:p>
        </w:tc>
        <w:tc>
          <w:tcPr>
            <w:tcW w:w="720" w:type="dxa"/>
          </w:tcPr>
          <w:p w14:paraId="689D9262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0005ACC5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47568CA4" w14:textId="77777777" w:rsidR="0043117B" w:rsidRPr="00846D4F" w:rsidRDefault="00D95DFB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A5239" w14:textId="77777777" w:rsidR="00D95DFB" w:rsidRDefault="00D95DFB" w:rsidP="000C45FF">
      <w:r>
        <w:separator/>
      </w:r>
    </w:p>
  </w:endnote>
  <w:endnote w:type="continuationSeparator" w:id="0">
    <w:p w14:paraId="0D0A412F" w14:textId="77777777" w:rsidR="00D95DFB" w:rsidRDefault="00D95DF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BBC67" w14:textId="77777777" w:rsidR="00D95DFB" w:rsidRDefault="00D95DFB" w:rsidP="000C45FF">
      <w:r>
        <w:separator/>
      </w:r>
    </w:p>
  </w:footnote>
  <w:footnote w:type="continuationSeparator" w:id="0">
    <w:p w14:paraId="2ACF0332" w14:textId="77777777" w:rsidR="00D95DFB" w:rsidRDefault="00D95DF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2D1B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95EB46" wp14:editId="336F9F3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CC"/>
    <w:rsid w:val="00036450"/>
    <w:rsid w:val="00061C84"/>
    <w:rsid w:val="000629D5"/>
    <w:rsid w:val="00076632"/>
    <w:rsid w:val="000C45FF"/>
    <w:rsid w:val="000E3FD1"/>
    <w:rsid w:val="000F46E6"/>
    <w:rsid w:val="000F78B9"/>
    <w:rsid w:val="00151860"/>
    <w:rsid w:val="00163A7F"/>
    <w:rsid w:val="00180329"/>
    <w:rsid w:val="00185599"/>
    <w:rsid w:val="0019001F"/>
    <w:rsid w:val="001A74A5"/>
    <w:rsid w:val="001B2ABD"/>
    <w:rsid w:val="001D2335"/>
    <w:rsid w:val="001D55FD"/>
    <w:rsid w:val="001E1759"/>
    <w:rsid w:val="001F1ECC"/>
    <w:rsid w:val="002400EB"/>
    <w:rsid w:val="00244620"/>
    <w:rsid w:val="00245803"/>
    <w:rsid w:val="00256CF7"/>
    <w:rsid w:val="002827CC"/>
    <w:rsid w:val="0030481B"/>
    <w:rsid w:val="00322680"/>
    <w:rsid w:val="0035127F"/>
    <w:rsid w:val="003F0BCD"/>
    <w:rsid w:val="004071FC"/>
    <w:rsid w:val="00445947"/>
    <w:rsid w:val="004813B3"/>
    <w:rsid w:val="00496591"/>
    <w:rsid w:val="004A0498"/>
    <w:rsid w:val="004C63E4"/>
    <w:rsid w:val="004D3011"/>
    <w:rsid w:val="005645EE"/>
    <w:rsid w:val="005D6289"/>
    <w:rsid w:val="005D692D"/>
    <w:rsid w:val="005E39D5"/>
    <w:rsid w:val="00607738"/>
    <w:rsid w:val="00612544"/>
    <w:rsid w:val="0062123A"/>
    <w:rsid w:val="00646E75"/>
    <w:rsid w:val="006610D6"/>
    <w:rsid w:val="006771D0"/>
    <w:rsid w:val="00683E6A"/>
    <w:rsid w:val="00715FCB"/>
    <w:rsid w:val="00743101"/>
    <w:rsid w:val="007867A0"/>
    <w:rsid w:val="007927F5"/>
    <w:rsid w:val="00802CA0"/>
    <w:rsid w:val="00830DDF"/>
    <w:rsid w:val="00846D4F"/>
    <w:rsid w:val="008C1736"/>
    <w:rsid w:val="00922D5C"/>
    <w:rsid w:val="00940D60"/>
    <w:rsid w:val="009E7C63"/>
    <w:rsid w:val="00A10A67"/>
    <w:rsid w:val="00A2118D"/>
    <w:rsid w:val="00A564FE"/>
    <w:rsid w:val="00AD76E2"/>
    <w:rsid w:val="00AE3554"/>
    <w:rsid w:val="00B20152"/>
    <w:rsid w:val="00B70850"/>
    <w:rsid w:val="00B85075"/>
    <w:rsid w:val="00BC5000"/>
    <w:rsid w:val="00BE5F11"/>
    <w:rsid w:val="00C066B6"/>
    <w:rsid w:val="00C15D57"/>
    <w:rsid w:val="00C37BA1"/>
    <w:rsid w:val="00C4674C"/>
    <w:rsid w:val="00C506CF"/>
    <w:rsid w:val="00C72BED"/>
    <w:rsid w:val="00C9578B"/>
    <w:rsid w:val="00CA562E"/>
    <w:rsid w:val="00CB2D30"/>
    <w:rsid w:val="00D2522B"/>
    <w:rsid w:val="00D74DB1"/>
    <w:rsid w:val="00D82F2F"/>
    <w:rsid w:val="00D95DFB"/>
    <w:rsid w:val="00DA694B"/>
    <w:rsid w:val="00DD172A"/>
    <w:rsid w:val="00E25A26"/>
    <w:rsid w:val="00E55D74"/>
    <w:rsid w:val="00E817B1"/>
    <w:rsid w:val="00E866EC"/>
    <w:rsid w:val="00E93B74"/>
    <w:rsid w:val="00EB3A62"/>
    <w:rsid w:val="00F31674"/>
    <w:rsid w:val="00F60274"/>
    <w:rsid w:val="00F77FB9"/>
    <w:rsid w:val="00FB068F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AC26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2827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AppData\Roaming\Microsoft\Templates\Blue%20grey%20cover%20letter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E9187F-3CB9-4B7A-80B9-A96518123B25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D8F1FA94-17F3-4BF1-9F9E-D21BD04FCCDB}">
      <dgm:prSet phldrT="[Text]" phldr="1"/>
      <dgm:spPr/>
      <dgm:t>
        <a:bodyPr/>
        <a:lstStyle/>
        <a:p>
          <a:endParaRPr lang="en-US"/>
        </a:p>
      </dgm:t>
    </dgm:pt>
    <dgm:pt modelId="{63CE3D48-6687-491C-B8BE-28BEDB173870}" type="sibTrans" cxnId="{0577E222-0DF9-4B46-947C-60D3C8F7C785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  <dgm:extLst>
        <a:ext uri="{E40237B7-FDA0-4F09-8148-C483321AD2D9}">
          <dgm14:cNvPr xmlns:dgm14="http://schemas.microsoft.com/office/drawing/2010/diagram" id="0" name="" descr="A person holding a guitar&#10;&#10;Description generated with very high confidence"/>
        </a:ext>
      </dgm:extLst>
    </dgm:pt>
    <dgm:pt modelId="{5A9D9AAA-9BAF-422C-924B-373FCF23A76F}" type="parTrans" cxnId="{0577E222-0DF9-4B46-947C-60D3C8F7C785}">
      <dgm:prSet/>
      <dgm:spPr/>
      <dgm:t>
        <a:bodyPr/>
        <a:lstStyle/>
        <a:p>
          <a:endParaRPr lang="en-US"/>
        </a:p>
      </dgm:t>
    </dgm:pt>
    <dgm:pt modelId="{60BF78D3-944A-4FF0-BC5B-F7174516BA0B}" type="pres">
      <dgm:prSet presAssocID="{E9E9187F-3CB9-4B7A-80B9-A96518123B25}" presName="Name0" presStyleCnt="0">
        <dgm:presLayoutVars>
          <dgm:chMax val="7"/>
          <dgm:chPref val="7"/>
          <dgm:dir/>
        </dgm:presLayoutVars>
      </dgm:prSet>
      <dgm:spPr/>
    </dgm:pt>
    <dgm:pt modelId="{CDCAECF5-143B-460E-BBCD-5B7BAEB7FAE9}" type="pres">
      <dgm:prSet presAssocID="{E9E9187F-3CB9-4B7A-80B9-A96518123B25}" presName="Name1" presStyleCnt="0"/>
      <dgm:spPr/>
    </dgm:pt>
    <dgm:pt modelId="{E90F3CCD-D385-461F-8DAB-9A7E8934C8C8}" type="pres">
      <dgm:prSet presAssocID="{63CE3D48-6687-491C-B8BE-28BEDB173870}" presName="picture_1" presStyleCnt="0"/>
      <dgm:spPr/>
    </dgm:pt>
    <dgm:pt modelId="{1431579D-D2D3-4C18-B65A-FB92ECED0DE6}" type="pres">
      <dgm:prSet presAssocID="{63CE3D48-6687-491C-B8BE-28BEDB173870}" presName="pictureRepeatNode" presStyleLbl="alignImgPlace1" presStyleIdx="0" presStyleCnt="1" custScaleX="200000" custScaleY="189503" custLinFactNeighborX="-5525" custLinFactNeighborY="-46961"/>
      <dgm:spPr/>
    </dgm:pt>
    <dgm:pt modelId="{CF8EEEBA-8FE1-472C-A4B3-9C8568F26586}" type="pres">
      <dgm:prSet presAssocID="{D8F1FA94-17F3-4BF1-9F9E-D21BD04FCCDB}" presName="text_1" presStyleLbl="node1" presStyleIdx="0" presStyleCnt="0" custFlipVert="1" custFlipHor="1" custScaleX="34368" custScaleY="10414" custLinFactX="1775" custLinFactY="-195790" custLinFactNeighborX="100000" custLinFactNeighborY="-200000">
        <dgm:presLayoutVars>
          <dgm:bulletEnabled val="1"/>
        </dgm:presLayoutVars>
      </dgm:prSet>
      <dgm:spPr/>
    </dgm:pt>
  </dgm:ptLst>
  <dgm:cxnLst>
    <dgm:cxn modelId="{0577E222-0DF9-4B46-947C-60D3C8F7C785}" srcId="{E9E9187F-3CB9-4B7A-80B9-A96518123B25}" destId="{D8F1FA94-17F3-4BF1-9F9E-D21BD04FCCDB}" srcOrd="0" destOrd="0" parTransId="{5A9D9AAA-9BAF-422C-924B-373FCF23A76F}" sibTransId="{63CE3D48-6687-491C-B8BE-28BEDB173870}"/>
    <dgm:cxn modelId="{544A63BE-51A8-4893-B52E-287AE5D4F241}" type="presOf" srcId="{D8F1FA94-17F3-4BF1-9F9E-D21BD04FCCDB}" destId="{CF8EEEBA-8FE1-472C-A4B3-9C8568F26586}" srcOrd="0" destOrd="0" presId="urn:microsoft.com/office/officeart/2008/layout/CircularPictureCallout"/>
    <dgm:cxn modelId="{3F93DFE4-27A3-46D3-8CE8-9AF3E606B2D4}" type="presOf" srcId="{E9E9187F-3CB9-4B7A-80B9-A96518123B25}" destId="{60BF78D3-944A-4FF0-BC5B-F7174516BA0B}" srcOrd="0" destOrd="0" presId="urn:microsoft.com/office/officeart/2008/layout/CircularPictureCallout"/>
    <dgm:cxn modelId="{167846EF-E890-446C-B18F-2F3CA8F60435}" type="presOf" srcId="{63CE3D48-6687-491C-B8BE-28BEDB173870}" destId="{1431579D-D2D3-4C18-B65A-FB92ECED0DE6}" srcOrd="0" destOrd="0" presId="urn:microsoft.com/office/officeart/2008/layout/CircularPictureCallout"/>
    <dgm:cxn modelId="{0C10622E-F9A6-4FF3-840D-A2614E4F9EF0}" type="presParOf" srcId="{60BF78D3-944A-4FF0-BC5B-F7174516BA0B}" destId="{CDCAECF5-143B-460E-BBCD-5B7BAEB7FAE9}" srcOrd="0" destOrd="0" presId="urn:microsoft.com/office/officeart/2008/layout/CircularPictureCallout"/>
    <dgm:cxn modelId="{FD570D5E-F9E5-4EC7-BBFA-4559414646E7}" type="presParOf" srcId="{CDCAECF5-143B-460E-BBCD-5B7BAEB7FAE9}" destId="{E90F3CCD-D385-461F-8DAB-9A7E8934C8C8}" srcOrd="0" destOrd="0" presId="urn:microsoft.com/office/officeart/2008/layout/CircularPictureCallout"/>
    <dgm:cxn modelId="{A3F825D6-FBFE-4590-A017-E7394E83A9BE}" type="presParOf" srcId="{E90F3CCD-D385-461F-8DAB-9A7E8934C8C8}" destId="{1431579D-D2D3-4C18-B65A-FB92ECED0DE6}" srcOrd="0" destOrd="0" presId="urn:microsoft.com/office/officeart/2008/layout/CircularPictureCallout"/>
    <dgm:cxn modelId="{A84443DE-F176-4158-97A6-EACB3A406AF1}" type="presParOf" srcId="{CDCAECF5-143B-460E-BBCD-5B7BAEB7FAE9}" destId="{CF8EEEBA-8FE1-472C-A4B3-9C8568F26586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31579D-D2D3-4C18-B65A-FB92ECED0DE6}">
      <dsp:nvSpPr>
        <dsp:cNvPr id="0" name=""/>
        <dsp:cNvSpPr/>
      </dsp:nvSpPr>
      <dsp:spPr>
        <a:xfrm>
          <a:off x="0" y="-3202"/>
          <a:ext cx="2660650" cy="2521005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8EEEBA-8FE1-472C-A4B3-9C8568F26586}">
      <dsp:nvSpPr>
        <dsp:cNvPr id="0" name=""/>
        <dsp:cNvSpPr/>
      </dsp:nvSpPr>
      <dsp:spPr>
        <a:xfrm flipH="1" flipV="1">
          <a:off x="2050539" y="0"/>
          <a:ext cx="292611" cy="457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050539" y="0"/>
        <a:ext cx="292611" cy="457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D74621770040EC8E8D5AAF53C72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DC742-FB65-40C5-A9F1-FA9A47405406}"/>
      </w:docPartPr>
      <w:docPartBody>
        <w:p w:rsidR="00025B39" w:rsidRDefault="00384386">
          <w:pPr>
            <w:pStyle w:val="D3D74621770040EC8E8D5AAF53C72050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4E84F6B1DAF545DAB3A91FA41166E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618EE-827A-4483-B47A-5C46AFDE0F0A}"/>
      </w:docPartPr>
      <w:docPartBody>
        <w:p w:rsidR="00025B39" w:rsidRDefault="00384386">
          <w:pPr>
            <w:pStyle w:val="4E84F6B1DAF545DAB3A91FA41166E1E2"/>
          </w:pPr>
          <w:r w:rsidRPr="004D3011">
            <w:t>PHONE:</w:t>
          </w:r>
        </w:p>
      </w:docPartBody>
    </w:docPart>
    <w:docPart>
      <w:docPartPr>
        <w:name w:val="5E64428B9AED4C3D898E63DB315BC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383C6-CB40-46BF-BEF8-BED910C118BF}"/>
      </w:docPartPr>
      <w:docPartBody>
        <w:p w:rsidR="00025B39" w:rsidRDefault="00384386">
          <w:pPr>
            <w:pStyle w:val="5E64428B9AED4C3D898E63DB315BC2C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86"/>
    <w:rsid w:val="00025B39"/>
    <w:rsid w:val="0003109E"/>
    <w:rsid w:val="00057DAC"/>
    <w:rsid w:val="00384386"/>
    <w:rsid w:val="00430445"/>
    <w:rsid w:val="00500D9A"/>
    <w:rsid w:val="0072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3D74621770040EC8E8D5AAF53C72050">
    <w:name w:val="D3D74621770040EC8E8D5AAF53C72050"/>
  </w:style>
  <w:style w:type="paragraph" w:customStyle="1" w:styleId="4E84F6B1DAF545DAB3A91FA41166E1E2">
    <w:name w:val="4E84F6B1DAF545DAB3A91FA41166E1E2"/>
  </w:style>
  <w:style w:type="paragraph" w:customStyle="1" w:styleId="5E64428B9AED4C3D898E63DB315BC2C1">
    <w:name w:val="5E64428B9AED4C3D898E63DB315BC2C1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letter.dotx</Template>
  <TotalTime>0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2021-03-12T19:03:00Z</dcterms:created>
  <dcterms:modified xsi:type="dcterms:W3CDTF">2021-03-12T19:03:00Z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